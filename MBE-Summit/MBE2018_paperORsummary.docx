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D2" w:rsidRPr="00870ADE" w:rsidRDefault="00B91619" w:rsidP="00B91619">
      <w:pPr>
        <w:pStyle w:val="DocumentNumber"/>
        <w:spacing w:before="0"/>
        <w:rPr>
          <w:rFonts w:cs="Arial"/>
          <w:szCs w:val="36"/>
        </w:rPr>
      </w:pPr>
      <w:bookmarkStart w:id="0" w:name="PutDocumentNumberHere"/>
      <w:r w:rsidRPr="00870ADE">
        <w:rPr>
          <w:rFonts w:cs="Arial"/>
          <w:szCs w:val="36"/>
        </w:rPr>
        <w:t>MBE</w:t>
      </w:r>
      <w:r w:rsidR="00EB4EAE" w:rsidRPr="00870ADE">
        <w:rPr>
          <w:rFonts w:cs="Arial"/>
          <w:szCs w:val="36"/>
        </w:rPr>
        <w:t>2018</w:t>
      </w:r>
      <w:r w:rsidRPr="00870ADE">
        <w:rPr>
          <w:rFonts w:cs="Arial"/>
          <w:szCs w:val="36"/>
        </w:rPr>
        <w:t>-###</w:t>
      </w:r>
    </w:p>
    <w:bookmarkEnd w:id="0"/>
    <w:p w:rsidR="008B61D2" w:rsidRPr="00870ADE" w:rsidRDefault="00B91619" w:rsidP="00B91619">
      <w:pPr>
        <w:pStyle w:val="Title"/>
        <w:spacing w:before="360"/>
        <w:rPr>
          <w:rFonts w:cs="Arial"/>
          <w:sz w:val="28"/>
          <w:szCs w:val="22"/>
        </w:rPr>
      </w:pPr>
      <w:r w:rsidRPr="00870ADE">
        <w:rPr>
          <w:rFonts w:cs="Arial"/>
          <w:caps w:val="0"/>
          <w:sz w:val="28"/>
          <w:szCs w:val="22"/>
        </w:rPr>
        <w:t>TITLE</w:t>
      </w:r>
    </w:p>
    <w:p w:rsidR="008B61D2" w:rsidRPr="00870ADE" w:rsidRDefault="008B61D2">
      <w:pPr>
        <w:rPr>
          <w:rFonts w:ascii="Arial" w:hAnsi="Arial" w:cs="Arial"/>
          <w:sz w:val="18"/>
          <w:szCs w:val="18"/>
        </w:rPr>
      </w:pPr>
    </w:p>
    <w:p w:rsidR="008B61D2" w:rsidRPr="00870ADE" w:rsidRDefault="008B61D2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0"/>
        <w:gridCol w:w="5400"/>
      </w:tblGrid>
      <w:tr w:rsidR="008B61D2" w:rsidRPr="00870ADE" w:rsidTr="00870ADE">
        <w:trPr>
          <w:trHeight w:val="594"/>
        </w:trPr>
        <w:tc>
          <w:tcPr>
            <w:tcW w:w="2500" w:type="pct"/>
          </w:tcPr>
          <w:p w:rsidR="007B2BF3" w:rsidRPr="00870ADE" w:rsidRDefault="00B91619" w:rsidP="00870ADE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bookmarkStart w:id="1" w:name="PutAuthorsHere"/>
            <w:r w:rsidRPr="00870ADE">
              <w:rPr>
                <w:rFonts w:cs="Arial"/>
                <w:sz w:val="22"/>
                <w:szCs w:val="22"/>
              </w:rPr>
              <w:t>Author #1</w:t>
            </w:r>
          </w:p>
          <w:p w:rsidR="008B61D2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:rsidR="007B2BF3" w:rsidRPr="00870ADE" w:rsidRDefault="00B91619" w:rsidP="00870ADE">
            <w:pPr>
              <w:pStyle w:val="Affiliation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City</w:t>
            </w:r>
            <w:r w:rsidR="007B2BF3" w:rsidRPr="00870ADE">
              <w:rPr>
                <w:rFonts w:cs="Arial"/>
                <w:sz w:val="22"/>
                <w:szCs w:val="22"/>
              </w:rPr>
              <w:t xml:space="preserve">, </w:t>
            </w:r>
            <w:r w:rsidRPr="00870ADE">
              <w:rPr>
                <w:rFonts w:cs="Arial"/>
                <w:sz w:val="22"/>
                <w:szCs w:val="22"/>
              </w:rPr>
              <w:t>ST</w:t>
            </w:r>
            <w:r w:rsidR="007B2BF3" w:rsidRPr="00870ADE">
              <w:rPr>
                <w:rFonts w:cs="Arial"/>
                <w:sz w:val="22"/>
                <w:szCs w:val="22"/>
              </w:rPr>
              <w:t xml:space="preserve">, </w:t>
            </w:r>
            <w:r w:rsidRPr="00870ADE">
              <w:rPr>
                <w:rFonts w:cs="Arial"/>
                <w:sz w:val="22"/>
                <w:szCs w:val="22"/>
              </w:rPr>
              <w:t>USA</w:t>
            </w:r>
          </w:p>
        </w:tc>
        <w:tc>
          <w:tcPr>
            <w:tcW w:w="2500" w:type="pct"/>
          </w:tcPr>
          <w:p w:rsidR="00B91619" w:rsidRPr="00870ADE" w:rsidRDefault="00B91619" w:rsidP="00870ADE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#2</w:t>
            </w:r>
          </w:p>
          <w:p w:rsidR="00B91619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:rsidR="008B61D2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City, ST, USA</w:t>
            </w:r>
          </w:p>
        </w:tc>
      </w:tr>
    </w:tbl>
    <w:p w:rsidR="00870ADE" w:rsidRPr="00870ADE" w:rsidRDefault="00870ADE" w:rsidP="00870ADE">
      <w:pPr>
        <w:ind w:firstLine="0"/>
        <w:jc w:val="center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0"/>
        <w:gridCol w:w="5400"/>
      </w:tblGrid>
      <w:tr w:rsidR="00870ADE" w:rsidRPr="00870ADE" w:rsidTr="00870ADE">
        <w:trPr>
          <w:trHeight w:val="594"/>
        </w:trPr>
        <w:tc>
          <w:tcPr>
            <w:tcW w:w="2500" w:type="pct"/>
          </w:tcPr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#3</w:t>
            </w:r>
          </w:p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:rsidR="00870ADE" w:rsidRPr="00870ADE" w:rsidRDefault="00870ADE" w:rsidP="001C561C">
            <w:pPr>
              <w:pStyle w:val="Affiliation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City, ST, USA</w:t>
            </w:r>
          </w:p>
        </w:tc>
        <w:tc>
          <w:tcPr>
            <w:tcW w:w="2500" w:type="pct"/>
          </w:tcPr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#4</w:t>
            </w:r>
          </w:p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City, ST, USA</w:t>
            </w:r>
          </w:p>
        </w:tc>
      </w:tr>
    </w:tbl>
    <w:p w:rsidR="00870ADE" w:rsidRPr="00870ADE" w:rsidRDefault="00870ADE" w:rsidP="00870ADE">
      <w:pPr>
        <w:ind w:firstLine="0"/>
        <w:jc w:val="center"/>
        <w:rPr>
          <w:rFonts w:ascii="Arial" w:hAnsi="Arial" w:cs="Arial"/>
          <w:sz w:val="18"/>
          <w:szCs w:val="18"/>
        </w:rPr>
      </w:pPr>
    </w:p>
    <w:p w:rsidR="00870ADE" w:rsidRPr="00870ADE" w:rsidRDefault="00870ADE" w:rsidP="00870ADE">
      <w:pPr>
        <w:ind w:firstLine="0"/>
        <w:rPr>
          <w:rFonts w:ascii="Arial" w:hAnsi="Arial" w:cs="Arial"/>
          <w:b/>
          <w:i/>
          <w:szCs w:val="18"/>
        </w:rPr>
      </w:pPr>
      <w:r w:rsidRPr="00870ADE">
        <w:rPr>
          <w:rFonts w:ascii="Arial" w:hAnsi="Arial" w:cs="Arial"/>
          <w:b/>
          <w:i/>
          <w:szCs w:val="18"/>
        </w:rPr>
        <w:t>ABSTRACT</w:t>
      </w:r>
    </w:p>
    <w:p w:rsidR="00870ADE" w:rsidRPr="00870ADE" w:rsidRDefault="00870ADE" w:rsidP="00870ADE">
      <w:pPr>
        <w:ind w:firstLine="0"/>
        <w:rPr>
          <w:rFonts w:ascii="Arial" w:hAnsi="Arial" w:cs="Arial"/>
          <w:i/>
          <w:szCs w:val="18"/>
        </w:rPr>
      </w:pPr>
      <w:r w:rsidRPr="00870ADE">
        <w:rPr>
          <w:rFonts w:ascii="Arial" w:hAnsi="Arial" w:cs="Arial"/>
          <w:i/>
          <w:szCs w:val="18"/>
        </w:rPr>
        <w:t>Abstract (if manuscript)</w:t>
      </w:r>
    </w:p>
    <w:p w:rsidR="00870ADE" w:rsidRPr="00870ADE" w:rsidRDefault="00870ADE" w:rsidP="00870ADE">
      <w:pPr>
        <w:ind w:firstLine="0"/>
        <w:jc w:val="center"/>
        <w:rPr>
          <w:rFonts w:ascii="Arial" w:hAnsi="Arial" w:cs="Arial"/>
          <w:sz w:val="18"/>
          <w:szCs w:val="18"/>
        </w:rPr>
      </w:pPr>
    </w:p>
    <w:p w:rsidR="008B61D2" w:rsidRPr="00870ADE" w:rsidRDefault="008B61D2" w:rsidP="00870ADE">
      <w:pPr>
        <w:ind w:firstLine="0"/>
        <w:rPr>
          <w:rFonts w:ascii="Arial" w:hAnsi="Arial" w:cs="Arial"/>
          <w:sz w:val="18"/>
          <w:szCs w:val="18"/>
        </w:rPr>
      </w:pPr>
    </w:p>
    <w:bookmarkEnd w:id="1"/>
    <w:p w:rsidR="00621058" w:rsidRPr="00870ADE" w:rsidRDefault="00B91619" w:rsidP="00F54BEF">
      <w:pPr>
        <w:pStyle w:val="BodyTextIndent"/>
        <w:ind w:left="432" w:hanging="432"/>
        <w:rPr>
          <w:rFonts w:ascii="Arial" w:hAnsi="Arial" w:cs="Arial"/>
          <w:sz w:val="22"/>
        </w:rPr>
      </w:pPr>
      <w:r w:rsidRPr="00870ADE">
        <w:rPr>
          <w:rFonts w:ascii="Arial" w:hAnsi="Arial" w:cs="Arial"/>
          <w:sz w:val="22"/>
        </w:rPr>
        <w:t>Executive summary, one page</w:t>
      </w:r>
      <w:r w:rsidR="00EB4EAE" w:rsidRPr="00870ADE">
        <w:rPr>
          <w:rFonts w:ascii="Arial" w:hAnsi="Arial" w:cs="Arial"/>
          <w:sz w:val="22"/>
        </w:rPr>
        <w:t>; 500 words</w:t>
      </w:r>
      <w:r w:rsidRPr="00870ADE">
        <w:rPr>
          <w:rFonts w:ascii="Arial" w:hAnsi="Arial" w:cs="Arial"/>
          <w:sz w:val="22"/>
        </w:rPr>
        <w:t xml:space="preserve"> max.</w:t>
      </w:r>
    </w:p>
    <w:p w:rsidR="00EB4EAE" w:rsidRPr="00870ADE" w:rsidRDefault="00EB4EAE" w:rsidP="00F54BEF">
      <w:pPr>
        <w:pStyle w:val="BodyTextIndent"/>
        <w:ind w:left="432" w:hanging="432"/>
        <w:rPr>
          <w:rFonts w:ascii="Arial" w:hAnsi="Arial" w:cs="Arial"/>
          <w:sz w:val="22"/>
        </w:rPr>
      </w:pPr>
    </w:p>
    <w:p w:rsidR="00EB4EAE" w:rsidRPr="00870ADE" w:rsidRDefault="00EB4EAE" w:rsidP="00F54BEF">
      <w:pPr>
        <w:pStyle w:val="BodyTextIndent"/>
        <w:ind w:left="432" w:hanging="432"/>
        <w:rPr>
          <w:rFonts w:ascii="Arial" w:hAnsi="Arial" w:cs="Arial"/>
          <w:sz w:val="22"/>
        </w:rPr>
      </w:pPr>
      <w:r w:rsidRPr="00870ADE">
        <w:rPr>
          <w:rFonts w:ascii="Arial" w:hAnsi="Arial" w:cs="Arial"/>
          <w:sz w:val="22"/>
        </w:rPr>
        <w:t>Or</w:t>
      </w:r>
    </w:p>
    <w:p w:rsidR="00EB4EAE" w:rsidRPr="00870ADE" w:rsidRDefault="00EB4EAE" w:rsidP="00F54BEF">
      <w:pPr>
        <w:pStyle w:val="BodyTextIndent"/>
        <w:ind w:left="432" w:hanging="432"/>
        <w:rPr>
          <w:rFonts w:ascii="Arial" w:hAnsi="Arial" w:cs="Arial"/>
          <w:sz w:val="22"/>
        </w:rPr>
      </w:pPr>
      <w:bookmarkStart w:id="2" w:name="_GoBack"/>
      <w:bookmarkEnd w:id="2"/>
    </w:p>
    <w:p w:rsidR="00EB4EAE" w:rsidRPr="00870ADE" w:rsidRDefault="00EB4EAE" w:rsidP="00F54BEF">
      <w:pPr>
        <w:pStyle w:val="BodyTextIndent"/>
        <w:ind w:left="432" w:hanging="432"/>
        <w:rPr>
          <w:rFonts w:ascii="Arial" w:hAnsi="Arial" w:cs="Arial"/>
          <w:sz w:val="22"/>
        </w:rPr>
      </w:pPr>
      <w:r w:rsidRPr="00870ADE">
        <w:rPr>
          <w:rFonts w:ascii="Arial" w:hAnsi="Arial" w:cs="Arial"/>
          <w:sz w:val="22"/>
        </w:rPr>
        <w:t>Manuscript, four page; 1,500 words max</w:t>
      </w:r>
    </w:p>
    <w:sectPr w:rsidR="00EB4EAE" w:rsidRPr="00870ADE" w:rsidSect="00870ADE">
      <w:footerReference w:type="default" r:id="rId8"/>
      <w:type w:val="continuous"/>
      <w:pgSz w:w="12240" w:h="15840"/>
      <w:pgMar w:top="720" w:right="720" w:bottom="720" w:left="720" w:header="720" w:footer="720" w:gutter="0"/>
      <w:cols w:space="5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7A6" w:rsidRDefault="006147A6">
      <w:r>
        <w:separator/>
      </w:r>
    </w:p>
  </w:endnote>
  <w:endnote w:type="continuationSeparator" w:id="0">
    <w:p w:rsidR="006147A6" w:rsidRDefault="0061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49D" w:rsidRDefault="00DB149D" w:rsidP="00B91619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7A6" w:rsidRDefault="006147A6">
      <w:r>
        <w:separator/>
      </w:r>
    </w:p>
  </w:footnote>
  <w:footnote w:type="continuationSeparator" w:id="0">
    <w:p w:rsidR="006147A6" w:rsidRDefault="00614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FDE29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9623AA"/>
    <w:multiLevelType w:val="hybridMultilevel"/>
    <w:tmpl w:val="CA0E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4DF4"/>
    <w:multiLevelType w:val="hybridMultilevel"/>
    <w:tmpl w:val="BA8AF7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EB4EAE"/>
    <w:rsid w:val="00004EBF"/>
    <w:rsid w:val="00006017"/>
    <w:rsid w:val="000077C7"/>
    <w:rsid w:val="00012ABB"/>
    <w:rsid w:val="000212F5"/>
    <w:rsid w:val="00040664"/>
    <w:rsid w:val="00055F44"/>
    <w:rsid w:val="00060B4B"/>
    <w:rsid w:val="000658F2"/>
    <w:rsid w:val="00081005"/>
    <w:rsid w:val="000816E8"/>
    <w:rsid w:val="000871C7"/>
    <w:rsid w:val="0009769B"/>
    <w:rsid w:val="000A70D8"/>
    <w:rsid w:val="000B1B72"/>
    <w:rsid w:val="000B28B8"/>
    <w:rsid w:val="000E5202"/>
    <w:rsid w:val="000F3B26"/>
    <w:rsid w:val="000F5E25"/>
    <w:rsid w:val="00101243"/>
    <w:rsid w:val="001044A6"/>
    <w:rsid w:val="001139C1"/>
    <w:rsid w:val="00127C43"/>
    <w:rsid w:val="00131A9C"/>
    <w:rsid w:val="00163325"/>
    <w:rsid w:val="001659F2"/>
    <w:rsid w:val="00174518"/>
    <w:rsid w:val="0017524E"/>
    <w:rsid w:val="00183BBB"/>
    <w:rsid w:val="00192717"/>
    <w:rsid w:val="001942D9"/>
    <w:rsid w:val="00197079"/>
    <w:rsid w:val="001A0CA1"/>
    <w:rsid w:val="001C17DF"/>
    <w:rsid w:val="001C5889"/>
    <w:rsid w:val="001D6B07"/>
    <w:rsid w:val="001D760E"/>
    <w:rsid w:val="001E06BB"/>
    <w:rsid w:val="001E609D"/>
    <w:rsid w:val="001E6486"/>
    <w:rsid w:val="001F2E65"/>
    <w:rsid w:val="001F35C0"/>
    <w:rsid w:val="001F486D"/>
    <w:rsid w:val="0021434E"/>
    <w:rsid w:val="002342BB"/>
    <w:rsid w:val="00236772"/>
    <w:rsid w:val="00237338"/>
    <w:rsid w:val="00237A8B"/>
    <w:rsid w:val="00237BAB"/>
    <w:rsid w:val="00250038"/>
    <w:rsid w:val="0026161F"/>
    <w:rsid w:val="00277485"/>
    <w:rsid w:val="002803A8"/>
    <w:rsid w:val="00281CEF"/>
    <w:rsid w:val="00294DE3"/>
    <w:rsid w:val="00295AC2"/>
    <w:rsid w:val="002A70C6"/>
    <w:rsid w:val="002B01CF"/>
    <w:rsid w:val="002D40E8"/>
    <w:rsid w:val="002E2869"/>
    <w:rsid w:val="002E5A10"/>
    <w:rsid w:val="002F49CF"/>
    <w:rsid w:val="002F6CF6"/>
    <w:rsid w:val="003239C0"/>
    <w:rsid w:val="00323B98"/>
    <w:rsid w:val="00326C4F"/>
    <w:rsid w:val="00330DD4"/>
    <w:rsid w:val="00332FAD"/>
    <w:rsid w:val="00334D0B"/>
    <w:rsid w:val="00337833"/>
    <w:rsid w:val="00343872"/>
    <w:rsid w:val="00354EFE"/>
    <w:rsid w:val="00355EB2"/>
    <w:rsid w:val="00356BC7"/>
    <w:rsid w:val="00367CBF"/>
    <w:rsid w:val="00380940"/>
    <w:rsid w:val="00390953"/>
    <w:rsid w:val="003A4D19"/>
    <w:rsid w:val="003A6D1D"/>
    <w:rsid w:val="003B6E8A"/>
    <w:rsid w:val="003C0754"/>
    <w:rsid w:val="003C3104"/>
    <w:rsid w:val="003E477A"/>
    <w:rsid w:val="00405221"/>
    <w:rsid w:val="004064D2"/>
    <w:rsid w:val="00407116"/>
    <w:rsid w:val="0041025B"/>
    <w:rsid w:val="00412903"/>
    <w:rsid w:val="00417D53"/>
    <w:rsid w:val="00431D11"/>
    <w:rsid w:val="00441004"/>
    <w:rsid w:val="0045247C"/>
    <w:rsid w:val="00475594"/>
    <w:rsid w:val="00483E14"/>
    <w:rsid w:val="004841DC"/>
    <w:rsid w:val="00484A54"/>
    <w:rsid w:val="00490CB7"/>
    <w:rsid w:val="0049120D"/>
    <w:rsid w:val="004A4F48"/>
    <w:rsid w:val="004A6E6F"/>
    <w:rsid w:val="004A7358"/>
    <w:rsid w:val="004B3C69"/>
    <w:rsid w:val="004B44A9"/>
    <w:rsid w:val="004B6907"/>
    <w:rsid w:val="004C6CFE"/>
    <w:rsid w:val="004E3813"/>
    <w:rsid w:val="004F0749"/>
    <w:rsid w:val="0050183A"/>
    <w:rsid w:val="005067CB"/>
    <w:rsid w:val="00512F8B"/>
    <w:rsid w:val="00513416"/>
    <w:rsid w:val="0052097F"/>
    <w:rsid w:val="00523B91"/>
    <w:rsid w:val="00523C2F"/>
    <w:rsid w:val="00525057"/>
    <w:rsid w:val="00530034"/>
    <w:rsid w:val="00533DA7"/>
    <w:rsid w:val="00547ACE"/>
    <w:rsid w:val="00550385"/>
    <w:rsid w:val="00551AD9"/>
    <w:rsid w:val="00556449"/>
    <w:rsid w:val="00563140"/>
    <w:rsid w:val="00581990"/>
    <w:rsid w:val="0058600C"/>
    <w:rsid w:val="005940D5"/>
    <w:rsid w:val="00596281"/>
    <w:rsid w:val="005A5F07"/>
    <w:rsid w:val="005A75A6"/>
    <w:rsid w:val="005B6486"/>
    <w:rsid w:val="005D1FF6"/>
    <w:rsid w:val="005E207C"/>
    <w:rsid w:val="005E4241"/>
    <w:rsid w:val="005F4F2C"/>
    <w:rsid w:val="006023A4"/>
    <w:rsid w:val="006147A6"/>
    <w:rsid w:val="006160D6"/>
    <w:rsid w:val="00620021"/>
    <w:rsid w:val="00621058"/>
    <w:rsid w:val="006245F5"/>
    <w:rsid w:val="00625CB2"/>
    <w:rsid w:val="00635E3A"/>
    <w:rsid w:val="00645BBE"/>
    <w:rsid w:val="00654AFB"/>
    <w:rsid w:val="00655F51"/>
    <w:rsid w:val="00662EE7"/>
    <w:rsid w:val="00691790"/>
    <w:rsid w:val="00692695"/>
    <w:rsid w:val="0069361A"/>
    <w:rsid w:val="006A1334"/>
    <w:rsid w:val="006A4734"/>
    <w:rsid w:val="006C3327"/>
    <w:rsid w:val="006D2356"/>
    <w:rsid w:val="006D2EB0"/>
    <w:rsid w:val="006E0809"/>
    <w:rsid w:val="006E4206"/>
    <w:rsid w:val="00714E30"/>
    <w:rsid w:val="00730F3E"/>
    <w:rsid w:val="007356DF"/>
    <w:rsid w:val="007417EE"/>
    <w:rsid w:val="00750857"/>
    <w:rsid w:val="007634F2"/>
    <w:rsid w:val="00766891"/>
    <w:rsid w:val="00766C38"/>
    <w:rsid w:val="00792F15"/>
    <w:rsid w:val="007A155F"/>
    <w:rsid w:val="007A42B4"/>
    <w:rsid w:val="007A7C29"/>
    <w:rsid w:val="007B2BF3"/>
    <w:rsid w:val="007B3336"/>
    <w:rsid w:val="007C018E"/>
    <w:rsid w:val="007C6303"/>
    <w:rsid w:val="007C78F6"/>
    <w:rsid w:val="007D2568"/>
    <w:rsid w:val="007D331D"/>
    <w:rsid w:val="007E0D45"/>
    <w:rsid w:val="007E14AE"/>
    <w:rsid w:val="007E153D"/>
    <w:rsid w:val="007E544E"/>
    <w:rsid w:val="007F4E95"/>
    <w:rsid w:val="008018C7"/>
    <w:rsid w:val="00801DD9"/>
    <w:rsid w:val="00822136"/>
    <w:rsid w:val="0086754C"/>
    <w:rsid w:val="00870ADE"/>
    <w:rsid w:val="00877C5C"/>
    <w:rsid w:val="0088163B"/>
    <w:rsid w:val="008859C9"/>
    <w:rsid w:val="00891C74"/>
    <w:rsid w:val="0089727E"/>
    <w:rsid w:val="008B593B"/>
    <w:rsid w:val="008B61D2"/>
    <w:rsid w:val="008C5372"/>
    <w:rsid w:val="008D57DB"/>
    <w:rsid w:val="008E463E"/>
    <w:rsid w:val="008E4B02"/>
    <w:rsid w:val="008E63F1"/>
    <w:rsid w:val="008F53EE"/>
    <w:rsid w:val="008F5D4D"/>
    <w:rsid w:val="008F74E3"/>
    <w:rsid w:val="00905E3E"/>
    <w:rsid w:val="00906FB6"/>
    <w:rsid w:val="009111BA"/>
    <w:rsid w:val="0091475C"/>
    <w:rsid w:val="0095080F"/>
    <w:rsid w:val="00955E16"/>
    <w:rsid w:val="00966529"/>
    <w:rsid w:val="00970CFA"/>
    <w:rsid w:val="00973936"/>
    <w:rsid w:val="009817BD"/>
    <w:rsid w:val="009A519F"/>
    <w:rsid w:val="009E33BA"/>
    <w:rsid w:val="009E5BC9"/>
    <w:rsid w:val="009F07C8"/>
    <w:rsid w:val="00A2678A"/>
    <w:rsid w:val="00A30113"/>
    <w:rsid w:val="00A34FCE"/>
    <w:rsid w:val="00A36469"/>
    <w:rsid w:val="00A41114"/>
    <w:rsid w:val="00A723DC"/>
    <w:rsid w:val="00A72C4D"/>
    <w:rsid w:val="00A96C36"/>
    <w:rsid w:val="00AB2FEB"/>
    <w:rsid w:val="00AB35A5"/>
    <w:rsid w:val="00AB3D62"/>
    <w:rsid w:val="00AD7ADB"/>
    <w:rsid w:val="00AE03F7"/>
    <w:rsid w:val="00AF49A2"/>
    <w:rsid w:val="00B43CE8"/>
    <w:rsid w:val="00B4504E"/>
    <w:rsid w:val="00B4552B"/>
    <w:rsid w:val="00B47385"/>
    <w:rsid w:val="00B54B18"/>
    <w:rsid w:val="00B5525C"/>
    <w:rsid w:val="00B75588"/>
    <w:rsid w:val="00B8181F"/>
    <w:rsid w:val="00B8255E"/>
    <w:rsid w:val="00B853A1"/>
    <w:rsid w:val="00B91619"/>
    <w:rsid w:val="00B9554D"/>
    <w:rsid w:val="00BB160D"/>
    <w:rsid w:val="00BB612A"/>
    <w:rsid w:val="00BB6A46"/>
    <w:rsid w:val="00BC015E"/>
    <w:rsid w:val="00BC72BD"/>
    <w:rsid w:val="00BE1D81"/>
    <w:rsid w:val="00C015E1"/>
    <w:rsid w:val="00C017A7"/>
    <w:rsid w:val="00C01CE0"/>
    <w:rsid w:val="00C2640B"/>
    <w:rsid w:val="00C30FD1"/>
    <w:rsid w:val="00C64BC3"/>
    <w:rsid w:val="00C768CF"/>
    <w:rsid w:val="00CA3FA0"/>
    <w:rsid w:val="00CC42F9"/>
    <w:rsid w:val="00CD306C"/>
    <w:rsid w:val="00CD3C38"/>
    <w:rsid w:val="00CD7738"/>
    <w:rsid w:val="00D04868"/>
    <w:rsid w:val="00D16844"/>
    <w:rsid w:val="00D16FFE"/>
    <w:rsid w:val="00D2325F"/>
    <w:rsid w:val="00D30AF3"/>
    <w:rsid w:val="00D417BE"/>
    <w:rsid w:val="00D545CA"/>
    <w:rsid w:val="00D55057"/>
    <w:rsid w:val="00D55D22"/>
    <w:rsid w:val="00D62D66"/>
    <w:rsid w:val="00D7025F"/>
    <w:rsid w:val="00D81647"/>
    <w:rsid w:val="00D82D7F"/>
    <w:rsid w:val="00D95A60"/>
    <w:rsid w:val="00D95CDF"/>
    <w:rsid w:val="00D96AAD"/>
    <w:rsid w:val="00D9754A"/>
    <w:rsid w:val="00DA1764"/>
    <w:rsid w:val="00DB149D"/>
    <w:rsid w:val="00DC07DB"/>
    <w:rsid w:val="00DC0CBF"/>
    <w:rsid w:val="00DC156F"/>
    <w:rsid w:val="00DD2B42"/>
    <w:rsid w:val="00DD3AC0"/>
    <w:rsid w:val="00DD3FFB"/>
    <w:rsid w:val="00DE1C8C"/>
    <w:rsid w:val="00DF4A20"/>
    <w:rsid w:val="00DF5DDB"/>
    <w:rsid w:val="00E01BAF"/>
    <w:rsid w:val="00E14EDF"/>
    <w:rsid w:val="00E1566E"/>
    <w:rsid w:val="00E25464"/>
    <w:rsid w:val="00E35A4B"/>
    <w:rsid w:val="00E42038"/>
    <w:rsid w:val="00E42A56"/>
    <w:rsid w:val="00E55C88"/>
    <w:rsid w:val="00E6470B"/>
    <w:rsid w:val="00E66C99"/>
    <w:rsid w:val="00E7012D"/>
    <w:rsid w:val="00E72DFD"/>
    <w:rsid w:val="00E8488C"/>
    <w:rsid w:val="00E92317"/>
    <w:rsid w:val="00EA0776"/>
    <w:rsid w:val="00EA54F9"/>
    <w:rsid w:val="00EB16D4"/>
    <w:rsid w:val="00EB26CC"/>
    <w:rsid w:val="00EB3C19"/>
    <w:rsid w:val="00EB3F2A"/>
    <w:rsid w:val="00EB4D85"/>
    <w:rsid w:val="00EB4EAE"/>
    <w:rsid w:val="00EC0890"/>
    <w:rsid w:val="00EC6591"/>
    <w:rsid w:val="00EC7898"/>
    <w:rsid w:val="00ED22B0"/>
    <w:rsid w:val="00ED32D6"/>
    <w:rsid w:val="00ED4AF2"/>
    <w:rsid w:val="00EE0A11"/>
    <w:rsid w:val="00EE56C2"/>
    <w:rsid w:val="00EF3B75"/>
    <w:rsid w:val="00EF650E"/>
    <w:rsid w:val="00EF6AB8"/>
    <w:rsid w:val="00F1600C"/>
    <w:rsid w:val="00F214A8"/>
    <w:rsid w:val="00F2636C"/>
    <w:rsid w:val="00F34F24"/>
    <w:rsid w:val="00F44D2E"/>
    <w:rsid w:val="00F54BEF"/>
    <w:rsid w:val="00F60DD4"/>
    <w:rsid w:val="00F61813"/>
    <w:rsid w:val="00F64A2A"/>
    <w:rsid w:val="00F844FD"/>
    <w:rsid w:val="00F87000"/>
    <w:rsid w:val="00F92EB2"/>
    <w:rsid w:val="00FA0ED4"/>
    <w:rsid w:val="00FA22F7"/>
    <w:rsid w:val="00FA4D05"/>
    <w:rsid w:val="00FB2259"/>
    <w:rsid w:val="00FB7D85"/>
    <w:rsid w:val="00FC3993"/>
    <w:rsid w:val="00FE2981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55EA90"/>
  <w14:defaultImageDpi w14:val="32767"/>
  <w15:chartTrackingRefBased/>
  <w15:docId w15:val="{9F1268AD-075D-447D-B03C-67430B4A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064D2"/>
    <w:pPr>
      <w:suppressAutoHyphens/>
      <w:overflowPunct w:val="0"/>
      <w:autoSpaceDE w:val="0"/>
      <w:autoSpaceDN w:val="0"/>
      <w:adjustRightInd w:val="0"/>
      <w:ind w:firstLine="360"/>
      <w:jc w:val="both"/>
      <w:textAlignment w:val="baseline"/>
    </w:pPr>
    <w:rPr>
      <w:kern w:val="14"/>
    </w:rPr>
  </w:style>
  <w:style w:type="paragraph" w:styleId="Heading1">
    <w:name w:val="heading 1"/>
    <w:basedOn w:val="NomenclatureClauseTitle"/>
    <w:next w:val="Normal"/>
    <w:link w:val="Heading1Char"/>
    <w:qFormat/>
    <w:rsid w:val="004064D2"/>
    <w:pPr>
      <w:spacing w:before="0"/>
      <w:ind w:firstLine="0"/>
      <w:outlineLvl w:val="0"/>
    </w:pPr>
    <w:rPr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</w:style>
  <w:style w:type="paragraph" w:customStyle="1" w:styleId="AcknowledgmentsClauseTitle">
    <w:name w:val="Acknowledgment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Indent"/>
    <w:pPr>
      <w:jc w:val="right"/>
    </w:pPr>
  </w:style>
  <w:style w:type="paragraph" w:customStyle="1" w:styleId="FigureCaption">
    <w:name w:val="Figure Caption"/>
    <w:basedOn w:val="Normal"/>
    <w:next w:val="BodyTextIndent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NomenclatureClauseTitle">
    <w:name w:val="Nomenclature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Indent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Normal"/>
    <w:next w:val="BodyTextIndent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Normal"/>
    <w:next w:val="BodyTextIndent"/>
    <w:pPr>
      <w:spacing w:before="240"/>
      <w:ind w:left="360"/>
    </w:pPr>
    <w:rPr>
      <w:rFonts w:ascii="Arial" w:hAnsi="Arial"/>
      <w:b/>
      <w:u w:val="single"/>
    </w:rPr>
  </w:style>
  <w:style w:type="paragraph" w:styleId="Title">
    <w:name w:val="Title"/>
    <w:basedOn w:val="Normal"/>
    <w:qFormat/>
    <w:pPr>
      <w:spacing w:before="760"/>
      <w:jc w:val="center"/>
    </w:pPr>
    <w:rPr>
      <w:rFonts w:ascii="Arial" w:hAnsi="Arial"/>
      <w:b/>
      <w:caps/>
      <w:sz w:val="24"/>
    </w:rPr>
  </w:style>
  <w:style w:type="paragraph" w:styleId="PlainText">
    <w:name w:val="Plain Text"/>
    <w:basedOn w:val="Normal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character" w:styleId="CommentReference">
    <w:name w:val="annotation reference"/>
    <w:rsid w:val="001745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4518"/>
    <w:rPr>
      <w:lang w:val="x-none" w:eastAsia="x-none"/>
    </w:rPr>
  </w:style>
  <w:style w:type="character" w:customStyle="1" w:styleId="CommentTextChar">
    <w:name w:val="Comment Text Char"/>
    <w:link w:val="CommentText"/>
    <w:rsid w:val="00174518"/>
    <w:rPr>
      <w:kern w:val="14"/>
    </w:rPr>
  </w:style>
  <w:style w:type="paragraph" w:styleId="CommentSubject">
    <w:name w:val="annotation subject"/>
    <w:basedOn w:val="CommentText"/>
    <w:next w:val="CommentText"/>
    <w:link w:val="CommentSubjectChar"/>
    <w:rsid w:val="00174518"/>
    <w:rPr>
      <w:b/>
      <w:bCs/>
    </w:rPr>
  </w:style>
  <w:style w:type="character" w:customStyle="1" w:styleId="CommentSubjectChar">
    <w:name w:val="Comment Subject Char"/>
    <w:link w:val="CommentSubject"/>
    <w:rsid w:val="00174518"/>
    <w:rPr>
      <w:b/>
      <w:bCs/>
      <w:kern w:val="14"/>
    </w:rPr>
  </w:style>
  <w:style w:type="paragraph" w:styleId="BalloonText">
    <w:name w:val="Balloon Text"/>
    <w:basedOn w:val="Normal"/>
    <w:link w:val="BalloonTextChar"/>
    <w:rsid w:val="00174518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174518"/>
    <w:rPr>
      <w:rFonts w:ascii="Segoe UI" w:hAnsi="Segoe UI" w:cs="Segoe UI"/>
      <w:kern w:val="14"/>
      <w:sz w:val="18"/>
      <w:szCs w:val="18"/>
    </w:rPr>
  </w:style>
  <w:style w:type="character" w:styleId="Hyperlink">
    <w:name w:val="Hyperlink"/>
    <w:rsid w:val="00DD3AC0"/>
    <w:rPr>
      <w:color w:val="0563C1"/>
      <w:u w:val="single"/>
    </w:rPr>
  </w:style>
  <w:style w:type="character" w:styleId="FollowedHyperlink">
    <w:name w:val="FollowedHyperlink"/>
    <w:rsid w:val="00DD3AC0"/>
    <w:rPr>
      <w:color w:val="954F72"/>
      <w:u w:val="single"/>
    </w:rPr>
  </w:style>
  <w:style w:type="character" w:customStyle="1" w:styleId="apple-converted-space">
    <w:name w:val="apple-converted-space"/>
    <w:rsid w:val="00DC156F"/>
  </w:style>
  <w:style w:type="paragraph" w:customStyle="1" w:styleId="ColorfulShading-Accent11">
    <w:name w:val="Colorful Shading - Accent 11"/>
    <w:hidden/>
    <w:uiPriority w:val="71"/>
    <w:unhideWhenUsed/>
    <w:rsid w:val="00405221"/>
    <w:rPr>
      <w:kern w:val="14"/>
    </w:rPr>
  </w:style>
  <w:style w:type="character" w:customStyle="1" w:styleId="Heading1Char">
    <w:name w:val="Heading 1 Char"/>
    <w:link w:val="Heading1"/>
    <w:rsid w:val="004064D2"/>
    <w:rPr>
      <w:rFonts w:ascii="Arial" w:hAnsi="Arial"/>
      <w:b/>
      <w:caps/>
      <w:kern w:val="14"/>
    </w:rPr>
  </w:style>
  <w:style w:type="paragraph" w:styleId="Revision">
    <w:name w:val="Revision"/>
    <w:hidden/>
    <w:uiPriority w:val="99"/>
    <w:semiHidden/>
    <w:rsid w:val="000F5E25"/>
    <w:rPr>
      <w:kern w:val="14"/>
    </w:rPr>
  </w:style>
  <w:style w:type="paragraph" w:styleId="NormalWeb">
    <w:name w:val="Normal (Web)"/>
    <w:basedOn w:val="Normal"/>
    <w:uiPriority w:val="99"/>
    <w:unhideWhenUsed/>
    <w:rsid w:val="003C0754"/>
    <w:pPr>
      <w:suppressAutoHyphens w:val="0"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kern w:val="0"/>
      <w:sz w:val="24"/>
      <w:szCs w:val="24"/>
    </w:rPr>
  </w:style>
  <w:style w:type="paragraph" w:styleId="NoSpacing">
    <w:name w:val="No Spacing"/>
    <w:uiPriority w:val="1"/>
    <w:qFormat/>
    <w:rsid w:val="005F4F2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h1\Downloads\MBESummit-ExecSum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EEAD-E974-44EA-905D-4A2E796C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MBESummit-ExecSummary.dotx</Template>
  <TotalTime>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/>
  <LinksUpToDate>false</LinksUpToDate>
  <CharactersWithSpaces>291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http://www.aiag.org/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subject/>
  <dc:creator>Hedberg, Thomas D.</dc:creator>
  <cp:keywords/>
  <cp:lastModifiedBy>Hedberg, Thomas D. (Fed)</cp:lastModifiedBy>
  <cp:revision>2</cp:revision>
  <cp:lastPrinted>2016-11-17T01:11:00Z</cp:lastPrinted>
  <dcterms:created xsi:type="dcterms:W3CDTF">2017-11-02T13:27:00Z</dcterms:created>
  <dcterms:modified xsi:type="dcterms:W3CDTF">2017-11-02T13:33:00Z</dcterms:modified>
</cp:coreProperties>
</file>